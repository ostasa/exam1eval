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3E796" w14:textId="77777777" w:rsidR="00F03FEE" w:rsidRDefault="00F03FEE" w:rsidP="00822617">
      <w:pPr>
        <w:spacing w:line="240" w:lineRule="auto"/>
      </w:pPr>
      <w:r>
        <w:separator/>
      </w:r>
    </w:p>
  </w:endnote>
  <w:endnote w:type="continuationSeparator" w:id="0">
    <w:p w14:paraId="20AC2F48" w14:textId="77777777" w:rsidR="00F03FEE" w:rsidRDefault="00F03FEE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8E43A" w14:textId="77777777" w:rsidR="007D6823" w:rsidRDefault="007D68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E4B92" w14:textId="77777777" w:rsidR="007D6823" w:rsidRDefault="007D68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900CE" w14:textId="77777777" w:rsidR="00F03FEE" w:rsidRDefault="00F03FEE" w:rsidP="00822617">
      <w:pPr>
        <w:spacing w:line="240" w:lineRule="auto"/>
      </w:pPr>
      <w:r>
        <w:separator/>
      </w:r>
    </w:p>
  </w:footnote>
  <w:footnote w:type="continuationSeparator" w:id="0">
    <w:p w14:paraId="2781BE02" w14:textId="77777777" w:rsidR="00F03FEE" w:rsidRDefault="00F03FEE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AAF96" w14:textId="77777777" w:rsidR="007D6823" w:rsidRDefault="007D68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  <w:bookmarkStart w:id="0" w:name="_GoBack"/>
      <w:bookmarkEnd w:id="0"/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02AAB0A8" w:rsidR="00411066" w:rsidRDefault="00411066" w:rsidP="007D6823">
          <w:r w:rsidRPr="00822617">
            <w:rPr>
              <w:b/>
              <w:sz w:val="21"/>
              <w:szCs w:val="21"/>
            </w:rPr>
            <w:t>Nombre</w:t>
          </w:r>
          <w:r w:rsidR="007D6823">
            <w:rPr>
              <w:b/>
              <w:sz w:val="21"/>
              <w:szCs w:val="21"/>
            </w:rPr>
            <w:t xml:space="preserve"> Óscar Talavera Sáez</w:t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1C558" w14:textId="77777777" w:rsidR="007D6823" w:rsidRDefault="007D68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6527E8"/>
    <w:rsid w:val="00695D27"/>
    <w:rsid w:val="006A1625"/>
    <w:rsid w:val="00725ED8"/>
    <w:rsid w:val="00775266"/>
    <w:rsid w:val="007B6391"/>
    <w:rsid w:val="007C2BEE"/>
    <w:rsid w:val="007D6823"/>
    <w:rsid w:val="00822617"/>
    <w:rsid w:val="00A17C3E"/>
    <w:rsid w:val="00AC138A"/>
    <w:rsid w:val="00AD63E0"/>
    <w:rsid w:val="00AE173A"/>
    <w:rsid w:val="00C838CF"/>
    <w:rsid w:val="00CC17D4"/>
    <w:rsid w:val="00CD0FBF"/>
    <w:rsid w:val="00D72EAD"/>
    <w:rsid w:val="00D90991"/>
    <w:rsid w:val="00D947BA"/>
    <w:rsid w:val="00E74ADC"/>
    <w:rsid w:val="00E75834"/>
    <w:rsid w:val="00E925B8"/>
    <w:rsid w:val="00EA55A7"/>
    <w:rsid w:val="00EA5CFF"/>
    <w:rsid w:val="00F03FEE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30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OSCAR TALAVERA SAEZ</cp:lastModifiedBy>
  <cp:revision>35</cp:revision>
  <dcterms:created xsi:type="dcterms:W3CDTF">2020-11-11T05:51:00Z</dcterms:created>
  <dcterms:modified xsi:type="dcterms:W3CDTF">2020-11-11T14:44:00Z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